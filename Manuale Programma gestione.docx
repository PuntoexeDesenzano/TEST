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01550C" w:rsidRDefault="0001550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01550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4EE2EE2EB4B84AB1968140D87658686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1550C" w:rsidRDefault="00A20EC8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 xml:space="preserve"> Programma gestione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F5F8ED7018EC48D89F2D935C74A4E35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1550C" w:rsidRDefault="00B279B8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Manuale tecnico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p w:rsidR="0001550C" w:rsidRDefault="0001550C"/>
            </w:tc>
          </w:tr>
          <w:tr w:rsidR="0001550C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placeholder>
                    <w:docPart w:val="ADBC426DB55F4ABAA5B5274FC1A6D076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01550C" w:rsidRDefault="00B279B8">
                    <w:pPr>
                      <w:jc w:val="center"/>
                    </w:pPr>
                    <w:r>
                      <w:t>Il presente documento illustra l’installazione, la configurazione e il funzionamento del programma di gestione Interventi e Ticket.</w:t>
                    </w:r>
                  </w:p>
                </w:sdtContent>
              </w:sdt>
            </w:tc>
          </w:tr>
          <w:tr w:rsidR="0001550C">
            <w:tc>
              <w:tcPr>
                <w:tcW w:w="0" w:type="auto"/>
                <w:vAlign w:val="bottom"/>
              </w:tcPr>
              <w:p w:rsidR="0001550C" w:rsidRDefault="0001550C">
                <w:pPr>
                  <w:jc w:val="center"/>
                </w:pPr>
              </w:p>
            </w:tc>
          </w:tr>
        </w:tbl>
        <w:p w:rsidR="0001550C" w:rsidRDefault="0045353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4EE2EE2EB4B84AB1968140D8765868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1550C" w:rsidRDefault="00A20EC8">
          <w:pPr>
            <w:pStyle w:val="Titolo"/>
          </w:pPr>
          <w:r>
            <w:t xml:space="preserve"> </w:t>
          </w:r>
          <w:r w:rsidR="00B279B8">
            <w:t>Programma gestione</w:t>
          </w:r>
        </w:p>
      </w:sdtContent>
    </w:sdt>
    <w:p w:rsidR="0001550C" w:rsidRDefault="0027572B">
      <w:pPr>
        <w:pStyle w:val="Sottotitolo"/>
      </w:pPr>
      <w:sdt>
        <w:sdtPr>
          <w:alias w:val="Sottotitolo"/>
          <w:id w:val="-723052804"/>
          <w:placeholder>
            <w:docPart w:val="F5F8ED7018EC48D89F2D935C74A4E35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B279B8">
            <w:t>Manuale tecnico</w:t>
          </w:r>
        </w:sdtContent>
      </w:sdt>
    </w:p>
    <w:p w:rsidR="002A5E70" w:rsidRDefault="007949F1" w:rsidP="002A5E70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t>Struttura Database</w:t>
      </w:r>
    </w:p>
    <w:p w:rsidR="00293B05" w:rsidRPr="00293B05" w:rsidRDefault="00293B05" w:rsidP="00293B05"/>
    <w:p w:rsidR="002A5E70" w:rsidRDefault="002A5E70" w:rsidP="00293B05">
      <w:pPr>
        <w:ind w:left="1418"/>
        <w:jc w:val="both"/>
      </w:pPr>
      <w:r>
        <w:t xml:space="preserve">Il database è realizzato con SQL 2016 Express quindi il backup non può essere restorato su db creati con versioni inferiori, in alternativa si può creare un nuovo database e utilizzare lo script di generazione Database reperibile </w:t>
      </w:r>
      <w:hyperlink r:id="rId11" w:history="1">
        <w:r w:rsidRPr="002A5E70">
          <w:rPr>
            <w:rStyle w:val="Collegamentoipertestuale"/>
          </w:rPr>
          <w:t xml:space="preserve">qui </w:t>
        </w:r>
      </w:hyperlink>
      <w:r>
        <w:t xml:space="preserve"> </w:t>
      </w:r>
    </w:p>
    <w:p w:rsidR="002A5E70" w:rsidRDefault="002A5E70" w:rsidP="00293B05">
      <w:pPr>
        <w:ind w:left="1418"/>
      </w:pPr>
      <w:r>
        <w:t xml:space="preserve">Il nome del database è: </w:t>
      </w:r>
      <w:r w:rsidRPr="002A5E70">
        <w:t>EasyManagement</w:t>
      </w:r>
    </w:p>
    <w:p w:rsidR="002A5E70" w:rsidRDefault="002A5E70" w:rsidP="00293B05">
      <w:pPr>
        <w:ind w:left="1418"/>
      </w:pPr>
      <w:r>
        <w:t>Elenco tabelle e descrizione: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Anagrafiche</w:t>
      </w:r>
      <w:r>
        <w:t xml:space="preserve"> - Contiene tutte le anagrafiche Cliente 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Configurazioni</w:t>
      </w:r>
      <w:r>
        <w:t xml:space="preserve"> – Contiene tutte le configurazioni del programma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>Interventi</w:t>
      </w:r>
      <w:r>
        <w:t xml:space="preserve"> – Tabella contenente i rapporti di intervento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DettaglioInterventi</w:t>
      </w:r>
      <w:r>
        <w:rPr>
          <w:b/>
        </w:rPr>
        <w:t xml:space="preserve"> </w:t>
      </w:r>
      <w:r w:rsidRPr="002A5E70">
        <w:t>– Tabella dei dettagli legata alla tabell</w:t>
      </w:r>
      <w:r>
        <w:t>a</w:t>
      </w:r>
      <w:r w:rsidRPr="002A5E70">
        <w:t xml:space="preserve"> Interventi</w:t>
      </w:r>
      <w:r>
        <w:t xml:space="preserve"> 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Gruppi</w:t>
      </w:r>
      <w:r>
        <w:rPr>
          <w:b/>
        </w:rPr>
        <w:t xml:space="preserve"> </w:t>
      </w:r>
      <w:r w:rsidRPr="002A5E70">
        <w:t>– Contiene i gruppi utente tramite questa tabella in associazione a quella degli Users è possibile determinare il livello di accesso al programma</w:t>
      </w:r>
    </w:p>
    <w:p w:rsidR="002A5E70" w:rsidRP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Menu</w:t>
      </w:r>
      <w:r>
        <w:rPr>
          <w:b/>
        </w:rPr>
        <w:t xml:space="preserve"> </w:t>
      </w:r>
      <w:r w:rsidRPr="002A5E70">
        <w:t>– contiene tutta la struttura del Menu del proramma ogni voce ha un livello di sicurezza.</w:t>
      </w:r>
    </w:p>
    <w:p w:rsidR="002A5E70" w:rsidRDefault="002A5E70" w:rsidP="00293B05">
      <w:pPr>
        <w:pStyle w:val="Paragrafoelenco"/>
        <w:numPr>
          <w:ilvl w:val="0"/>
          <w:numId w:val="3"/>
        </w:numPr>
        <w:ind w:left="1778"/>
        <w:rPr>
          <w:b/>
        </w:rPr>
      </w:pPr>
      <w:r w:rsidRPr="002A5E70">
        <w:rPr>
          <w:b/>
        </w:rPr>
        <w:t>StatiTicket</w:t>
      </w:r>
      <w:r>
        <w:rPr>
          <w:b/>
        </w:rPr>
        <w:t xml:space="preserve"> </w:t>
      </w:r>
      <w:r w:rsidRPr="0041207F">
        <w:t>– Contiene tutti i possibili stati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Suite </w:t>
      </w:r>
      <w:r w:rsidRPr="0041207F">
        <w:t>– Contiene le suite selezionabili dalla maschera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Ticket </w:t>
      </w:r>
      <w:r w:rsidRPr="0041207F">
        <w:t>– Tabella princiaple per la gestione dei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 w:rsidRPr="002A5E70">
        <w:rPr>
          <w:b/>
        </w:rPr>
        <w:t xml:space="preserve">TicketFiles </w:t>
      </w:r>
      <w:r w:rsidRPr="0041207F">
        <w:t>– Contiene gli id dei file caricati su Google Drive legati alla tabella Ticket</w:t>
      </w:r>
    </w:p>
    <w:p w:rsidR="002A5E70" w:rsidRPr="0041207F" w:rsidRDefault="002A5E70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TipoMenu </w:t>
      </w:r>
      <w:r w:rsidRPr="0041207F">
        <w:t>– Contiene le possibili tipologie di Menu (Padre – Figlio)</w:t>
      </w:r>
    </w:p>
    <w:p w:rsidR="002A5E70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Users </w:t>
      </w:r>
      <w:r w:rsidRPr="0041207F">
        <w:t>– Tabella di censimento degli Users (account di accesso al programma) gli users possono</w:t>
      </w:r>
      <w:r>
        <w:rPr>
          <w:b/>
        </w:rPr>
        <w:t xml:space="preserve"> essere </w:t>
      </w:r>
      <w:r w:rsidRPr="0041207F">
        <w:t>legati a loro volta alla tabella Anagrafiche nel caso l’account di accesso sia di tipo “cliente”</w:t>
      </w:r>
    </w:p>
    <w:p w:rsidR="0041207F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r>
        <w:rPr>
          <w:b/>
        </w:rPr>
        <w:t xml:space="preserve">UtentiGruppiMatch </w:t>
      </w:r>
      <w:r w:rsidRPr="0041207F">
        <w:t>– Contiene il collegamento tra la tabella Users e quella dei Gruppi</w:t>
      </w:r>
    </w:p>
    <w:p w:rsidR="0041207F" w:rsidRPr="0041207F" w:rsidRDefault="0041207F" w:rsidP="00293B05">
      <w:pPr>
        <w:pStyle w:val="Paragrafoelenco"/>
        <w:numPr>
          <w:ilvl w:val="0"/>
          <w:numId w:val="3"/>
        </w:numPr>
        <w:ind w:left="1778"/>
      </w:pPr>
      <w:r w:rsidRPr="0041207F">
        <w:rPr>
          <w:b/>
        </w:rPr>
        <w:t>Versioni</w:t>
      </w:r>
      <w:r w:rsidRPr="0041207F">
        <w:t xml:space="preserve"> – Contiene le possibili versioni selezionabili dalla maschera dei Ticket</w:t>
      </w:r>
    </w:p>
    <w:p w:rsidR="002A5E70" w:rsidRPr="002A5E70" w:rsidRDefault="002A5E70" w:rsidP="002A5E70"/>
    <w:p w:rsidR="007949F1" w:rsidRPr="002A5E70" w:rsidRDefault="007949F1" w:rsidP="007949F1"/>
    <w:p w:rsidR="00293B05" w:rsidRDefault="00293B05">
      <w:r>
        <w:br w:type="page"/>
      </w:r>
    </w:p>
    <w:p w:rsidR="00B279B8" w:rsidRDefault="00B279B8" w:rsidP="00B279B8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lastRenderedPageBreak/>
        <w:t>Installazione</w:t>
      </w:r>
    </w:p>
    <w:p w:rsidR="00B279B8" w:rsidRPr="00EB66D9" w:rsidRDefault="00EB66D9" w:rsidP="00EB66D9">
      <w:pPr>
        <w:pStyle w:val="Paragrafoelenco"/>
        <w:numPr>
          <w:ilvl w:val="1"/>
          <w:numId w:val="1"/>
        </w:numPr>
        <w:rPr>
          <w:lang w:val="en-US"/>
        </w:rPr>
      </w:pPr>
      <w:r w:rsidRPr="00EB66D9">
        <w:rPr>
          <w:lang w:val="en-US"/>
        </w:rPr>
        <w:t xml:space="preserve">Account Google Drive – User: </w:t>
      </w:r>
      <w:hyperlink r:id="rId12" w:history="1">
        <w:r w:rsidRPr="00EB66D9">
          <w:rPr>
            <w:rStyle w:val="Collegamentoipertestuale"/>
            <w:lang w:val="en-US"/>
          </w:rPr>
          <w:t>drive.puntoexe@gmail.com</w:t>
        </w:r>
      </w:hyperlink>
      <w:r w:rsidRPr="00EB66D9">
        <w:rPr>
          <w:lang w:val="en-US"/>
        </w:rPr>
        <w:t xml:space="preserve"> pass: ls377bux</w:t>
      </w:r>
    </w:p>
    <w:p w:rsidR="007949F1" w:rsidRPr="00EB66D9" w:rsidRDefault="007949F1" w:rsidP="00B279B8">
      <w:pPr>
        <w:rPr>
          <w:lang w:val="en-US"/>
        </w:rPr>
      </w:pPr>
    </w:p>
    <w:p w:rsidR="00B279B8" w:rsidRPr="00B279B8" w:rsidRDefault="00B279B8" w:rsidP="00B279B8">
      <w:r>
        <w:t>TODO</w:t>
      </w:r>
    </w:p>
    <w:p w:rsidR="0001550C" w:rsidRDefault="00B279B8" w:rsidP="00B279B8">
      <w:pPr>
        <w:pStyle w:val="Titolo1"/>
        <w:numPr>
          <w:ilvl w:val="0"/>
          <w:numId w:val="1"/>
        </w:num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t>Configurazioni</w:t>
      </w:r>
    </w:p>
    <w:tbl>
      <w:tblPr>
        <w:tblpPr w:leftFromText="141" w:rightFromText="141" w:vertAnchor="text" w:horzAnchor="page" w:tblpX="638" w:tblpY="356"/>
        <w:tblW w:w="108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2976"/>
        <w:gridCol w:w="6804"/>
      </w:tblGrid>
      <w:tr w:rsidR="00B279B8" w:rsidRPr="00B279B8" w:rsidTr="00B279B8">
        <w:trPr>
          <w:trHeight w:val="439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Id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 xml:space="preserve"> </w:t>
            </w: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Config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Chiave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B279B8" w:rsidRPr="00B279B8" w:rsidRDefault="00B279B8" w:rsidP="00B279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</w:rPr>
              <w:t>Valore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EMAIL_ENABLESSL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Abilitazione certificato SSL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EMAIL_HOST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Host Mail Smpt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EMAIL_PASSWORD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Password Mail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EMAIL_PORT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Porta SSL SMPT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EMAIL_USERNAME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UserName account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EMAIL_ABILITA_INVIO_INTERVENTI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Permette di abilitare l'invio delle mail di rapporto di Lavoro 1 = Invio abilitato 0 = invio disabilitato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EMAIL_CC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Indirizzi in Copia Conoscenza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EMAIL_OGGETTO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Oggetto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EMAIL_CORPO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Corpo Messaggio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EMAIL_LOGO_HEIGHT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Altezza espressa in Pixel del logo stampa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EMAIL_LOGO_WIGHT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Larghezza espressa in Pixel del logo stampa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EMAIL_FROM_NAME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Nome Visualizzato nel mettente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EMAIL_ISBODY_HTML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se la mail di invio rapporto intervento è in formato HTML 1 = formato HTML 0 = formato standard</w:t>
            </w:r>
          </w:p>
        </w:tc>
      </w:tr>
      <w:tr w:rsidR="00B279B8" w:rsidRPr="00B279B8" w:rsidTr="00B279B8">
        <w:trPr>
          <w:trHeight w:val="44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GDRIVE_PATH_TEMP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Individua il Path temporaneo uttilizzato da Google Drive per il download delle immagini (il percorso deve essere scrivibile)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GDRIVE_NOMEAPP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il nome dell'applicazione Google Drive (default "Google Drive")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GDRIVE_PATH_APP_JSON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il path in cui risiede il file JSON dell'applicazione Google Drive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GDRIVE_PATH_JSON_CREDENTIAL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il path in cui risiede il file JSON dell'autorizzazione dell'applicazione Google Drive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EMAIL_TCK_ABILITA_INVIO_INTERVENTI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 l'invio delle mail della gestione Ticket impostato a 1 = invio abilitato 0 = invio disabilitato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19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EMAIL_TCK_ENABLESSL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Abilitazione certificato SSL per invio mail Ticket</w:t>
            </w:r>
          </w:p>
        </w:tc>
      </w:tr>
      <w:tr w:rsidR="00B279B8" w:rsidRPr="00A20EC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EMAIL_TCK_HOST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Host Mail Smpt per invio mail Ticket</w:t>
            </w:r>
          </w:p>
        </w:tc>
      </w:tr>
      <w:tr w:rsidR="00B279B8" w:rsidRPr="00A20EC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EMAIL_TCK_PASSWORD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Password Mail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EMAIL_TCK_PORT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Porta SSL SMPT per invio mail Ticket</w:t>
            </w:r>
          </w:p>
        </w:tc>
      </w:tr>
      <w:tr w:rsidR="00B279B8" w:rsidRPr="00A20EC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EMAIL_TCK_USERNAME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  <w:lang w:val="en-US"/>
              </w:rPr>
              <w:t>UserName account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EMAIL_TCK_CC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Indirizzi in Copia Conoscenza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lastRenderedPageBreak/>
              <w:t>25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EMAIL_TCK_OGGETTO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Oggetto per invio mail Ticket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EMAIL_TCK_CORPO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Corpo Messaggio per invio mail Rapporto Intervento</w:t>
            </w:r>
          </w:p>
        </w:tc>
      </w:tr>
      <w:tr w:rsidR="00B279B8" w:rsidRPr="00B279B8" w:rsidTr="00B279B8">
        <w:trPr>
          <w:trHeight w:val="439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27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PATH_LOG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Indica il Path di scrittura del file di LOG</w:t>
            </w:r>
          </w:p>
        </w:tc>
      </w:tr>
      <w:tr w:rsidR="00B279B8" w:rsidRPr="00B279B8" w:rsidTr="00B279B8">
        <w:trPr>
          <w:trHeight w:val="440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ind w:left="101"/>
              <w:jc w:val="right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28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DEBUG_LOG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9B8" w:rsidRPr="00B279B8" w:rsidRDefault="00B279B8" w:rsidP="00B279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B279B8">
              <w:rPr>
                <w:rFonts w:ascii="Calibri" w:eastAsia="Times New Roman" w:hAnsi="Calibri" w:cs="Times New Roman"/>
                <w:color w:val="000000"/>
                <w:sz w:val="18"/>
              </w:rPr>
              <w:t>Attiva  scrittura del file log  di DEBUG impostato a 1 = attiva la scrittura nel LOG degli errori e del DEBUG impostato a 0 scrive solo gli ERRORI</w:t>
            </w:r>
          </w:p>
        </w:tc>
      </w:tr>
    </w:tbl>
    <w:p w:rsidR="00B279B8" w:rsidRDefault="00B279B8" w:rsidP="00B279B8"/>
    <w:p w:rsidR="00B279B8" w:rsidRPr="00B279B8" w:rsidRDefault="00B279B8" w:rsidP="00B279B8">
      <w:pPr>
        <w:pStyle w:val="Paragrafoelenco"/>
        <w:numPr>
          <w:ilvl w:val="0"/>
          <w:numId w:val="1"/>
        </w:numPr>
      </w:pPr>
      <w:r>
        <w:t>Funzionamento</w:t>
      </w:r>
    </w:p>
    <w:p w:rsidR="0001550C" w:rsidRDefault="00B279B8">
      <w:r>
        <w:rPr>
          <w:noProof/>
        </w:rPr>
        <w:drawing>
          <wp:inline distT="0" distB="0" distL="0" distR="0" wp14:anchorId="7C801EC6" wp14:editId="56AAA230">
            <wp:extent cx="6227445" cy="3516630"/>
            <wp:effectExtent l="0" t="0" r="190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0F64A8AE" wp14:editId="0A8E68D7">
            <wp:extent cx="6227445" cy="3516630"/>
            <wp:effectExtent l="0" t="0" r="1905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drawing>
          <wp:inline distT="0" distB="0" distL="0" distR="0" wp14:anchorId="0C90E588" wp14:editId="35F8408E">
            <wp:extent cx="6227445" cy="3516630"/>
            <wp:effectExtent l="0" t="0" r="190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5E615EF3" wp14:editId="434A43E2">
            <wp:extent cx="6227445" cy="3402965"/>
            <wp:effectExtent l="0" t="0" r="1905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>
      <w:r>
        <w:rPr>
          <w:noProof/>
        </w:rPr>
        <w:drawing>
          <wp:inline distT="0" distB="0" distL="0" distR="0" wp14:anchorId="3965BAD8" wp14:editId="3063ED8F">
            <wp:extent cx="6227445" cy="3402965"/>
            <wp:effectExtent l="0" t="0" r="1905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>
      <w:r>
        <w:rPr>
          <w:noProof/>
        </w:rPr>
        <w:lastRenderedPageBreak/>
        <w:drawing>
          <wp:inline distT="0" distB="0" distL="0" distR="0" wp14:anchorId="2A0C50BA" wp14:editId="7968C7A9">
            <wp:extent cx="6227445" cy="3402965"/>
            <wp:effectExtent l="0" t="0" r="1905" b="698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8" w:rsidRDefault="00B279B8"/>
    <w:p w:rsidR="00B279B8" w:rsidRDefault="00B279B8"/>
    <w:p w:rsidR="00B279B8" w:rsidRDefault="00B279B8"/>
    <w:p w:rsidR="00B279B8" w:rsidRDefault="00E97982">
      <w:r>
        <w:t xml:space="preserve"> </w:t>
      </w:r>
    </w:p>
    <w:sectPr w:rsidR="00B279B8">
      <w:headerReference w:type="default" r:id="rId19"/>
      <w:footerReference w:type="even" r:id="rId20"/>
      <w:footerReference w:type="default" r:id="rId21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72B" w:rsidRDefault="0027572B">
      <w:pPr>
        <w:spacing w:after="0" w:line="240" w:lineRule="auto"/>
      </w:pPr>
      <w:r>
        <w:separator/>
      </w:r>
    </w:p>
  </w:endnote>
  <w:endnote w:type="continuationSeparator" w:id="0">
    <w:p w:rsidR="0027572B" w:rsidRDefault="0027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E70" w:rsidRDefault="002A5E70">
    <w:pPr>
      <w:jc w:val="right"/>
    </w:pPr>
  </w:p>
  <w:p w:rsidR="002A5E70" w:rsidRDefault="002A5E70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2A5E70" w:rsidRDefault="002A5E70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B6DD303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2A5E70" w:rsidRDefault="002A5E70">
    <w:pPr>
      <w:pStyle w:val="Nessunaspaziatura"/>
      <w:rPr>
        <w:sz w:val="2"/>
        <w:szCs w:val="2"/>
      </w:rPr>
    </w:pPr>
  </w:p>
  <w:p w:rsidR="002A5E70" w:rsidRDefault="002A5E70"/>
  <w:p w:rsidR="002A5E70" w:rsidRDefault="002A5E70"/>
  <w:p w:rsidR="002A5E70" w:rsidRDefault="002A5E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E70" w:rsidRDefault="002A5E70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"Titolo 1"</w:instrText>
    </w:r>
    <w:r>
      <w:rPr>
        <w:rFonts w:hint="eastAsia"/>
        <w:color w:val="6076B4" w:themeColor="accent1"/>
      </w:rPr>
      <w:fldChar w:fldCharType="separate"/>
    </w:r>
    <w:r w:rsidR="00A20EC8">
      <w:rPr>
        <w:noProof/>
        <w:color w:val="6076B4" w:themeColor="accent1"/>
      </w:rPr>
      <w:t>Installazione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A20EC8">
      <w:rPr>
        <w:noProof/>
        <w:color w:val="6076B4" w:themeColor="accent1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72B" w:rsidRDefault="0027572B">
      <w:pPr>
        <w:spacing w:after="0" w:line="240" w:lineRule="auto"/>
      </w:pPr>
      <w:r>
        <w:separator/>
      </w:r>
    </w:p>
  </w:footnote>
  <w:footnote w:type="continuationSeparator" w:id="0">
    <w:p w:rsidR="0027572B" w:rsidRDefault="00275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5E70" w:rsidRDefault="00A20EC8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 xml:space="preserve"> Programma gestione</w:t>
        </w:r>
      </w:p>
    </w:sdtContent>
  </w:sdt>
  <w:p w:rsidR="002A5E70" w:rsidRDefault="002A5E70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A6E"/>
    <w:multiLevelType w:val="multilevel"/>
    <w:tmpl w:val="646842B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3A7D17"/>
    <w:multiLevelType w:val="multilevel"/>
    <w:tmpl w:val="0410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2" w15:restartNumberingAfterBreak="0">
    <w:nsid w:val="69692858"/>
    <w:multiLevelType w:val="hybridMultilevel"/>
    <w:tmpl w:val="E452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B8"/>
    <w:rsid w:val="0001550C"/>
    <w:rsid w:val="0027572B"/>
    <w:rsid w:val="00293B05"/>
    <w:rsid w:val="002A5E70"/>
    <w:rsid w:val="0041207F"/>
    <w:rsid w:val="00453533"/>
    <w:rsid w:val="007949F1"/>
    <w:rsid w:val="00A20EC8"/>
    <w:rsid w:val="00A57133"/>
    <w:rsid w:val="00B03BCC"/>
    <w:rsid w:val="00B279B8"/>
    <w:rsid w:val="00E92DCD"/>
    <w:rsid w:val="00E97982"/>
    <w:rsid w:val="00E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D6AD6"/>
  <w15:docId w15:val="{CA82F1C2-E991-4F2A-81D6-DFCD27DB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unhideWhenUsed/>
    <w:rsid w:val="00EB66D9"/>
    <w:rPr>
      <w:color w:val="3399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66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mailto:drive.puntoexe@gmail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figurazioni%20Programma.xls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i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2EE2EB4B84AB1968140D87658686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B42763E-F6F0-4911-B2A2-13CF90260599}"/>
      </w:docPartPr>
      <w:docPartBody>
        <w:p w:rsidR="00A21DBA" w:rsidRDefault="00AB473F">
          <w:pPr>
            <w:pStyle w:val="4EE2EE2EB4B84AB1968140D87658686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F5F8ED7018EC48D89F2D935C74A4E35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6C2C8C-80AD-45D0-8E15-246A9F5D8103}"/>
      </w:docPartPr>
      <w:docPartBody>
        <w:p w:rsidR="00A21DBA" w:rsidRDefault="00AB473F">
          <w:pPr>
            <w:pStyle w:val="F5F8ED7018EC48D89F2D935C74A4E3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  <w:docPart>
      <w:docPartPr>
        <w:name w:val="ADBC426DB55F4ABAA5B5274FC1A6D0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BA50993-C71A-44AF-ADFF-2D018FD126A8}"/>
      </w:docPartPr>
      <w:docPartBody>
        <w:p w:rsidR="00A21DBA" w:rsidRDefault="00AB473F">
          <w:pPr>
            <w:pStyle w:val="ADBC426DB55F4ABAA5B5274FC1A6D076"/>
          </w:pPr>
          <w:r>
            <w:t>[Digitare qui il sunto del documento. Il sunto è in genere un breve riassunto del contenuto del documento. Digitare qui il sunto del documento. Il sunto è in genere un breve riassunto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3F"/>
    <w:rsid w:val="00217054"/>
    <w:rsid w:val="00532B49"/>
    <w:rsid w:val="00917583"/>
    <w:rsid w:val="00A21DBA"/>
    <w:rsid w:val="00AB473F"/>
    <w:rsid w:val="00CA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EE2EE2EB4B84AB1968140D876586861">
    <w:name w:val="4EE2EE2EB4B84AB1968140D876586861"/>
  </w:style>
  <w:style w:type="paragraph" w:customStyle="1" w:styleId="F5F8ED7018EC48D89F2D935C74A4E35F">
    <w:name w:val="F5F8ED7018EC48D89F2D935C74A4E35F"/>
  </w:style>
  <w:style w:type="paragraph" w:customStyle="1" w:styleId="ADBC426DB55F4ABAA5B5274FC1A6D076">
    <w:name w:val="ADBC426DB55F4ABAA5B5274FC1A6D076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97A025B23724BE6B8531D3B58E80931">
    <w:name w:val="F97A025B23724BE6B8531D3B58E80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Il presente documento illustra l’installazione, la configurazione e il funzionamento del programma di gestione Interventi e Ticket.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456E825-C4A7-43E0-91A8-E52536431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Executive).dotx</Template>
  <TotalTime>26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gestione</vt:lpstr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gestione</dc:title>
  <dc:subject>Manuale tecnico</dc:subject>
  <dc:creator>Andrea Lai</dc:creator>
  <cp:keywords/>
  <cp:lastModifiedBy>Andrea Lai</cp:lastModifiedBy>
  <cp:revision>6</cp:revision>
  <dcterms:created xsi:type="dcterms:W3CDTF">2018-02-23T07:52:00Z</dcterms:created>
  <dcterms:modified xsi:type="dcterms:W3CDTF">2018-03-06T08:00:00Z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